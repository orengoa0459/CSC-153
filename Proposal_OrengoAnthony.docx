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B0EFA" w14:textId="102B0464" w:rsidR="00DA24E5" w:rsidRDefault="00ED7CF5">
      <w:pPr>
        <w:pStyle w:val="Title"/>
      </w:pPr>
      <w:r>
        <w:t>[Project Name]</w:t>
      </w:r>
      <w:r w:rsidR="00E07ABD">
        <w:br/>
        <w:t>Project Scope</w:t>
      </w:r>
    </w:p>
    <w:sdt>
      <w:sdtPr>
        <w:id w:val="216403978"/>
        <w:placeholder>
          <w:docPart w:val="AFC04C6F41FD4D1A97509EE1676DBBBE"/>
        </w:placeholder>
        <w:date w:fullDate="2020-01-26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1C2A88E7" w14:textId="3A5280E3" w:rsidR="00DA24E5" w:rsidRDefault="00F56D0F">
          <w:pPr>
            <w:pStyle w:val="Subtitle"/>
          </w:pPr>
          <w:r>
            <w:t>January 26, 2020</w:t>
          </w:r>
        </w:p>
      </w:sdtContent>
    </w:sdt>
    <w:p w14:paraId="26D2D7F7" w14:textId="77777777" w:rsidR="00DA24E5" w:rsidRDefault="00E07ABD">
      <w:pPr>
        <w:pStyle w:val="Heading1"/>
      </w:pPr>
      <w:r>
        <w:t>Overview</w:t>
      </w:r>
    </w:p>
    <w:p w14:paraId="01B3F49A" w14:textId="007B1E4C" w:rsidR="00DA24E5" w:rsidRDefault="00E07ABD">
      <w:pPr>
        <w:pStyle w:val="Heading2"/>
      </w:pPr>
      <w:r>
        <w:t>Project Description</w:t>
      </w:r>
    </w:p>
    <w:p w14:paraId="504BD874" w14:textId="025EF02A" w:rsidR="00DA24E5" w:rsidRDefault="00504018">
      <w:r>
        <w:t>Zombie Adventure is a single</w:t>
      </w:r>
      <w:r w:rsidR="00F56D0F">
        <w:t>-</w:t>
      </w:r>
      <w:r>
        <w:t>player text adventure game, that takes place in a zombie apocalyptic world.</w:t>
      </w:r>
      <w:r w:rsidR="003C1DC5">
        <w:t xml:space="preserve"> You must survive and maneuver your way through </w:t>
      </w:r>
      <w:r w:rsidR="00320C70">
        <w:t>each level</w:t>
      </w:r>
      <w:r w:rsidR="003C1DC5">
        <w:t xml:space="preserve">, comprised of </w:t>
      </w:r>
      <w:r w:rsidR="00320C70">
        <w:t>various</w:t>
      </w:r>
      <w:r w:rsidR="003C1DC5">
        <w:t xml:space="preserve"> scenarios</w:t>
      </w:r>
      <w:r w:rsidR="006134B8">
        <w:t>, until you reach the theme park Atlantic Playland</w:t>
      </w:r>
      <w:r>
        <w:t xml:space="preserve"> </w:t>
      </w:r>
      <w:r w:rsidR="00A035DC">
        <w:t xml:space="preserve">You have an option to choose </w:t>
      </w:r>
      <w:r w:rsidR="003C1DC5">
        <w:t>one of the</w:t>
      </w:r>
      <w:r w:rsidR="00A035DC">
        <w:t xml:space="preserve"> four players you wish to start with. Keep in mind that each player has a different start point. Once you have cho</w:t>
      </w:r>
      <w:r w:rsidR="003C1DC5">
        <w:t xml:space="preserve">sen a player your journey will begin. Ensure you read each scenario carefully and make the correct decision. </w:t>
      </w:r>
      <w:r w:rsidR="00A035DC">
        <w:t>Failing to make the correct decision</w:t>
      </w:r>
      <w:r w:rsidR="006134B8">
        <w:t xml:space="preserve"> could result in a zombie attack which could lower your health percentage</w:t>
      </w:r>
      <w:r w:rsidR="00A035DC">
        <w:t>.</w:t>
      </w:r>
      <w:r w:rsidR="006134B8">
        <w:t xml:space="preserve"> Lastly, y</w:t>
      </w:r>
      <w:r w:rsidR="00FA3856">
        <w:t>ou may meet other people along your journey, but keep in mind</w:t>
      </w:r>
      <w:bookmarkStart w:id="0" w:name="_GoBack"/>
      <w:bookmarkEnd w:id="0"/>
      <w:r w:rsidR="003C1DC5">
        <w:t xml:space="preserve"> they might try to trick or deceive you</w:t>
      </w:r>
      <w:r w:rsidR="00F56D0F">
        <w:t>. If you opt to take this challenge, proceed at your own risk.</w:t>
      </w:r>
    </w:p>
    <w:p w14:paraId="08BBBBC7" w14:textId="043FBEF0" w:rsidR="00DA24E5" w:rsidRDefault="00E07ABD">
      <w:pPr>
        <w:pStyle w:val="Heading2"/>
      </w:pPr>
      <w:r>
        <w:t xml:space="preserve">Project </w:t>
      </w:r>
      <w:r w:rsidR="00624286">
        <w:t>Members</w:t>
      </w:r>
    </w:p>
    <w:p w14:paraId="1C8CBFF3" w14:textId="052B7D3C" w:rsidR="00AD4812" w:rsidRPr="00AD4812" w:rsidRDefault="00AD4812" w:rsidP="00AD4812">
      <w:pPr>
        <w:pStyle w:val="ListParagraph"/>
        <w:numPr>
          <w:ilvl w:val="0"/>
          <w:numId w:val="5"/>
        </w:numPr>
      </w:pPr>
      <w:r>
        <w:t>Anthony Orengo</w:t>
      </w:r>
    </w:p>
    <w:p w14:paraId="447316A5" w14:textId="707025E2" w:rsidR="00DA24E5" w:rsidRDefault="00624286">
      <w:pPr>
        <w:pStyle w:val="Heading2"/>
      </w:pPr>
      <w:r>
        <w:t>Project Format</w:t>
      </w:r>
    </w:p>
    <w:p w14:paraId="196A4D0F" w14:textId="609D1BB6" w:rsidR="00AD4812" w:rsidRPr="00AD4812" w:rsidRDefault="005D03DE" w:rsidP="00AD4812">
      <w:pPr>
        <w:pStyle w:val="ListParagraph"/>
        <w:numPr>
          <w:ilvl w:val="0"/>
          <w:numId w:val="6"/>
        </w:numPr>
      </w:pPr>
      <w:r>
        <w:t>Console</w:t>
      </w:r>
    </w:p>
    <w:p w14:paraId="728147B5" w14:textId="77777777" w:rsidR="00DA24E5" w:rsidRDefault="00E07ABD">
      <w:pPr>
        <w:pStyle w:val="Heading2"/>
      </w:pPr>
      <w:r>
        <w:t>Deliverables</w:t>
      </w:r>
    </w:p>
    <w:p w14:paraId="12CBEB50" w14:textId="2D1A3197" w:rsidR="00DA24E5" w:rsidRDefault="00AD4812" w:rsidP="00AD4812">
      <w:pPr>
        <w:pStyle w:val="ListParagraph"/>
        <w:numPr>
          <w:ilvl w:val="0"/>
          <w:numId w:val="7"/>
        </w:numPr>
      </w:pPr>
      <w:r>
        <w:t>Program</w:t>
      </w:r>
    </w:p>
    <w:p w14:paraId="340F16CF" w14:textId="60ED2C1F" w:rsidR="00DA24E5" w:rsidRDefault="00624286">
      <w:pPr>
        <w:pStyle w:val="Heading2"/>
      </w:pPr>
      <w:r>
        <w:t>Database</w:t>
      </w:r>
    </w:p>
    <w:p w14:paraId="05C278EF" w14:textId="104CA786" w:rsidR="00AD4812" w:rsidRPr="00AD4812" w:rsidRDefault="00AD4812" w:rsidP="00AD4812">
      <w:pPr>
        <w:pStyle w:val="ListParagraph"/>
        <w:numPr>
          <w:ilvl w:val="0"/>
          <w:numId w:val="8"/>
        </w:numPr>
      </w:pPr>
      <w:r>
        <w:t>N/A</w:t>
      </w:r>
    </w:p>
    <w:p w14:paraId="274209B0" w14:textId="2665C80F" w:rsidR="00DA24E5" w:rsidRDefault="00B42B09">
      <w:pPr>
        <w:pStyle w:val="Heading2"/>
      </w:pPr>
      <w:r>
        <w:t>Learning</w:t>
      </w:r>
    </w:p>
    <w:p w14:paraId="2D69552D" w14:textId="4EEC63FE" w:rsidR="00DA24E5" w:rsidRDefault="00DC6292">
      <w:r>
        <w:t xml:space="preserve">I hope to become proficient in learning how to build text adventure games by using methods, switch statements, loops, windows forms, and arrays.  </w:t>
      </w:r>
    </w:p>
    <w:p w14:paraId="1CB906DD" w14:textId="77777777" w:rsidR="00DA24E5" w:rsidRDefault="00DA24E5" w:rsidP="00ED7CF5"/>
    <w:sectPr w:rsidR="00DA24E5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E89B2" w14:textId="77777777" w:rsidR="00FC0597" w:rsidRDefault="00FC0597">
      <w:pPr>
        <w:spacing w:after="0" w:line="240" w:lineRule="auto"/>
      </w:pPr>
      <w:r>
        <w:separator/>
      </w:r>
    </w:p>
  </w:endnote>
  <w:endnote w:type="continuationSeparator" w:id="0">
    <w:p w14:paraId="4D90423F" w14:textId="77777777" w:rsidR="00FC0597" w:rsidRDefault="00FC0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A3C71" w14:textId="77777777" w:rsidR="00FC0597" w:rsidRDefault="00FC0597">
      <w:pPr>
        <w:spacing w:after="0" w:line="240" w:lineRule="auto"/>
      </w:pPr>
      <w:r>
        <w:separator/>
      </w:r>
    </w:p>
  </w:footnote>
  <w:footnote w:type="continuationSeparator" w:id="0">
    <w:p w14:paraId="55E01150" w14:textId="77777777" w:rsidR="00FC0597" w:rsidRDefault="00FC0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65414" w14:textId="2823C7AB" w:rsidR="005D03DE" w:rsidRDefault="005D03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57AFD"/>
    <w:multiLevelType w:val="hybridMultilevel"/>
    <w:tmpl w:val="9DCAFE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2175A"/>
    <w:multiLevelType w:val="hybridMultilevel"/>
    <w:tmpl w:val="0C64AA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A45E6"/>
    <w:multiLevelType w:val="hybridMultilevel"/>
    <w:tmpl w:val="DC16B3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D3F27"/>
    <w:multiLevelType w:val="hybridMultilevel"/>
    <w:tmpl w:val="D1A64E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F5"/>
    <w:rsid w:val="00320C70"/>
    <w:rsid w:val="003C1DC5"/>
    <w:rsid w:val="00504018"/>
    <w:rsid w:val="005D03DE"/>
    <w:rsid w:val="006134B8"/>
    <w:rsid w:val="00624286"/>
    <w:rsid w:val="00757A4C"/>
    <w:rsid w:val="00967C56"/>
    <w:rsid w:val="00A035DC"/>
    <w:rsid w:val="00A34933"/>
    <w:rsid w:val="00AD4812"/>
    <w:rsid w:val="00B42B09"/>
    <w:rsid w:val="00D74845"/>
    <w:rsid w:val="00DA24E5"/>
    <w:rsid w:val="00DC6292"/>
    <w:rsid w:val="00E07ABD"/>
    <w:rsid w:val="00ED7CF5"/>
    <w:rsid w:val="00F56D0F"/>
    <w:rsid w:val="00F60ACA"/>
    <w:rsid w:val="00FA3856"/>
    <w:rsid w:val="00FC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0B4C7"/>
  <w15:chartTrackingRefBased/>
  <w15:docId w15:val="{C15B580E-EDC3-4B75-9309-CFB5009A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AD4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r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C04C6F41FD4D1A97509EE1676DB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3EE34-78DD-4650-9D2B-78FCA9FF578E}"/>
      </w:docPartPr>
      <w:docPartBody>
        <w:p w:rsidR="00A67F9C" w:rsidRDefault="0008026B">
          <w:pPr>
            <w:pStyle w:val="AFC04C6F41FD4D1A97509EE1676DBBBE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6B"/>
    <w:rsid w:val="0008026B"/>
    <w:rsid w:val="002E674B"/>
    <w:rsid w:val="00496549"/>
    <w:rsid w:val="00A67F9C"/>
    <w:rsid w:val="00E76AA2"/>
    <w:rsid w:val="00EA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2E9327DA694ACD93D31B9EDF4F0B45">
    <w:name w:val="482E9327DA694ACD93D31B9EDF4F0B45"/>
  </w:style>
  <w:style w:type="paragraph" w:customStyle="1" w:styleId="AFC04C6F41FD4D1A97509EE1676DBBBE">
    <w:name w:val="AFC04C6F41FD4D1A97509EE1676DBBB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E9642A210DF478EA15BEAACCDCA440C">
    <w:name w:val="BE9642A210DF478EA15BEAACCDCA4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616324-AB44-464D-8BC7-6ECD0881A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315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 Thor Buckwell</dc:creator>
  <cp:keywords/>
  <cp:lastModifiedBy>Anthony Orengo</cp:lastModifiedBy>
  <cp:revision>8</cp:revision>
  <dcterms:created xsi:type="dcterms:W3CDTF">2020-01-21T19:06:00Z</dcterms:created>
  <dcterms:modified xsi:type="dcterms:W3CDTF">2020-01-26T20:33:00Z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